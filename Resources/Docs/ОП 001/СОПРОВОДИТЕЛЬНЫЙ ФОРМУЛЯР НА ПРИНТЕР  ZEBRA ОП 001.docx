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D9F" w:rsidRDefault="00E67D9F">
      <w:pPr>
        <w:rPr>
          <w:lang w:val="en-US"/>
        </w:rPr>
      </w:pPr>
      <w:r w:rsidRPr="00E67D9F">
        <w:rPr>
          <w:lang w:val="en-US"/>
        </w:rPr>
        <w:t xml:space="preserve">СОПРОВОДИТЕЛЬНЫЙ ФОРМУЛЯР НА </w:t>
      </w:r>
      <w:r>
        <w:t xml:space="preserve">ПРИНТЕР </w:t>
      </w:r>
      <w:r>
        <w:rPr>
          <w:lang w:val="en-US"/>
        </w:rPr>
        <w:t>ZEBRA</w:t>
      </w:r>
    </w:p>
    <w:p w:rsidR="00E67D9F" w:rsidRDefault="00E67D9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2126"/>
        <w:gridCol w:w="3541"/>
      </w:tblGrid>
      <w:tr w:rsidR="00CB2A52" w:rsidTr="00D13BD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Pr="00CB2A52" w:rsidRDefault="00CB2A52" w:rsidP="00CB2A52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>
            <w:pPr>
              <w:spacing w:line="480" w:lineRule="auto"/>
            </w:pPr>
            <w:r>
              <w:t>Наименование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A52" w:rsidRDefault="00CB2A52" w:rsidP="00D13BD1">
            <w:r>
              <w:t>Отметка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A52" w:rsidRDefault="00CB2A52" w:rsidP="00CB2A52">
            <w:r>
              <w:t>Комментарий</w:t>
            </w:r>
          </w:p>
        </w:tc>
      </w:tr>
      <w:tr w:rsidR="00CB2A52" w:rsidTr="00D13BD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>
            <w:pPr>
              <w:rPr>
                <w:b/>
              </w:rPr>
            </w:pPr>
            <w:r>
              <w:rPr>
                <w:b/>
              </w:rPr>
              <w:t>Дислокация</w:t>
            </w:r>
          </w:p>
          <w:p w:rsidR="00CB2A52" w:rsidRDefault="00CB2A52" w:rsidP="00CB2A52">
            <w:pPr>
              <w:spacing w:line="480" w:lineRule="auto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5A439B" w:rsidP="00D13BD1">
            <w:r>
              <w:t>решетка</w:t>
            </w:r>
            <w:bookmarkStart w:id="0" w:name="_GoBack"/>
            <w:bookmarkEnd w:id="0"/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/>
        </w:tc>
      </w:tr>
      <w:tr w:rsidR="00CB2A52" w:rsidTr="00D13BD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>
            <w:pPr>
              <w:spacing w:line="480" w:lineRule="auto"/>
            </w:pPr>
            <w:r>
              <w:rPr>
                <w:lang w:val="en-US"/>
              </w:rPr>
              <w:t>Name: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A52" w:rsidRDefault="00CB2A52" w:rsidP="00D13BD1">
            <w:r>
              <w:t>SCALES-PRN-001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/>
        </w:tc>
      </w:tr>
      <w:tr w:rsidR="00CB2A52" w:rsidTr="00D13BD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A52" w:rsidRDefault="00CB2A52" w:rsidP="00D13BD1">
            <w:r>
              <w:t>1234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/>
        </w:tc>
      </w:tr>
      <w:tr w:rsidR="00CB2A52" w:rsidTr="00D13BD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Pr="00CB2A52" w:rsidRDefault="00CB2A52" w:rsidP="00CB2A52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Liberation Sans1" w:hAnsi="Liberation Sans1"/>
                <w:color w:val="00000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>
            <w:pPr>
              <w:spacing w:line="480" w:lineRule="auto"/>
            </w:pPr>
            <w:r>
              <w:rPr>
                <w:lang w:val="en-US"/>
              </w:rPr>
              <w:t>IPv4-</w:t>
            </w:r>
            <w:r>
              <w:t>адрес</w:t>
            </w:r>
            <w:r>
              <w:rPr>
                <w:lang w:val="en-US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A52" w:rsidRDefault="00CB2A52" w:rsidP="00D13BD1">
            <w:pPr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10.0.20.68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/>
        </w:tc>
      </w:tr>
      <w:tr w:rsidR="00CB2A52" w:rsidTr="00D13BD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>
            <w:pPr>
              <w:spacing w:line="480" w:lineRule="auto"/>
            </w:pPr>
            <w:r>
              <w:rPr>
                <w:lang w:val="en-US"/>
              </w:rPr>
              <w:t>DNS</w:t>
            </w:r>
            <w:r w:rsidRPr="0081246C">
              <w:t xml:space="preserve"> </w:t>
            </w:r>
            <w:r>
              <w:t xml:space="preserve">запись добавлена в </w:t>
            </w:r>
            <w:r>
              <w:rPr>
                <w:lang w:val="en-US"/>
              </w:rPr>
              <w:t>DNS</w:t>
            </w:r>
            <w:r w:rsidRPr="0081246C">
              <w:t xml:space="preserve"> </w:t>
            </w:r>
            <w:r>
              <w:t xml:space="preserve">сервере </w:t>
            </w:r>
            <w:r>
              <w:rPr>
                <w:lang w:val="en-US"/>
              </w:rPr>
              <w:t>AD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D13BD1">
            <w:r>
              <w:t>+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/>
        </w:tc>
      </w:tr>
      <w:tr w:rsidR="00CB2A52" w:rsidTr="00D13BD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>
            <w:pPr>
              <w:spacing w:line="480" w:lineRule="auto"/>
            </w:pPr>
            <w:r>
              <w:t xml:space="preserve">Запись в Таблице </w:t>
            </w:r>
            <w:r>
              <w:rPr>
                <w:lang w:val="en-US"/>
              </w:rPr>
              <w:t>IP</w:t>
            </w:r>
            <w:r>
              <w:t>_</w:t>
            </w:r>
            <w:r>
              <w:rPr>
                <w:lang w:val="en-US"/>
              </w:rPr>
              <w:t>Table</w:t>
            </w:r>
            <w:r w:rsidRPr="0081246C">
              <w:t xml:space="preserve"> </w:t>
            </w:r>
            <w:r>
              <w:t>произведена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D13BD1">
            <w:r>
              <w:t>+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/>
        </w:tc>
      </w:tr>
      <w:tr w:rsidR="00CB2A52" w:rsidTr="00D13BD1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Pr="0081246C" w:rsidRDefault="00CB2A52" w:rsidP="00CB2A5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>
            <w:pPr>
              <w:spacing w:line="480" w:lineRule="auto"/>
            </w:pPr>
            <w:r>
              <w:t>Физический адрес (MAC):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Pr="0081246C" w:rsidRDefault="00CB2A52" w:rsidP="00D13BD1">
            <w:pPr>
              <w:rPr>
                <w:lang w:val="en-US"/>
              </w:rPr>
            </w:pPr>
            <w:r w:rsidRPr="0081246C">
              <w:t>00:07:4</w:t>
            </w:r>
            <w:proofErr w:type="gramStart"/>
            <w:r w:rsidRPr="0081246C">
              <w:t>D:B</w:t>
            </w:r>
            <w:proofErr w:type="gramEnd"/>
            <w:r w:rsidRPr="0081246C">
              <w:t>0:AA:CE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A52" w:rsidRDefault="00CB2A52" w:rsidP="00CB2A52"/>
        </w:tc>
      </w:tr>
    </w:tbl>
    <w:p w:rsidR="00E67D9F" w:rsidRPr="00E67D9F" w:rsidRDefault="00E67D9F"/>
    <w:sectPr w:rsidR="00E67D9F" w:rsidRPr="00E67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1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4BF5"/>
    <w:multiLevelType w:val="hybridMultilevel"/>
    <w:tmpl w:val="7E109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DD"/>
    <w:rsid w:val="00105CDD"/>
    <w:rsid w:val="00174C2E"/>
    <w:rsid w:val="005A439B"/>
    <w:rsid w:val="0081246C"/>
    <w:rsid w:val="00A024CF"/>
    <w:rsid w:val="00CB2A52"/>
    <w:rsid w:val="00D13BD1"/>
    <w:rsid w:val="00E67D9F"/>
    <w:rsid w:val="00EC35AA"/>
    <w:rsid w:val="00FE3653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D841"/>
  <w15:chartTrackingRefBased/>
  <w15:docId w15:val="{FC0A154A-FE2C-446D-BBCE-1DE6B578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_visualstudio\ScalesApp\resources\Docs\&#1054;&#1055;%20001\&#1057;&#1054;&#1055;&#1056;&#1054;&#1042;&#1054;&#1044;&#1048;&#1058;&#1045;&#1051;&#1068;&#1053;&#1067;&#1049;%20&#1060;&#1054;&#1056;&#1052;&#1059;&#1051;&#1071;&#1056;%20&#1053;&#1040;%20&#1055;&#1056;&#1048;&#1053;&#1058;&#1045;&#1056;%20ZEBRA%20&#1054;&#1055;%200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СОПРОВОДИТЕЛЬНЫЙ ФОРМУЛЯР НА ПРИНТЕР ZEBRA ОП 001</Template>
  <TotalTime>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Давыдов Дмитрий Михайлович</dc:creator>
  <cp:keywords/>
  <dc:description/>
  <cp:lastModifiedBy>Ивакин Дмитрий Валерьевич</cp:lastModifiedBy>
  <cp:revision>5</cp:revision>
  <dcterms:created xsi:type="dcterms:W3CDTF">2021-02-17T09:07:00Z</dcterms:created>
  <dcterms:modified xsi:type="dcterms:W3CDTF">2021-03-05T06:12:00Z</dcterms:modified>
</cp:coreProperties>
</file>