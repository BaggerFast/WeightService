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D9F" w:rsidRDefault="00E67D9F">
      <w:pPr>
        <w:rPr>
          <w:lang w:val="en-US"/>
        </w:rPr>
      </w:pPr>
      <w:r w:rsidRPr="00E67D9F">
        <w:rPr>
          <w:lang w:val="en-US"/>
        </w:rPr>
        <w:t xml:space="preserve">СОПРОВОДИТЕЛЬНЫЙ ФОРМУЛЯР НА </w:t>
      </w:r>
      <w:r>
        <w:t xml:space="preserve">ПРИНТЕР </w:t>
      </w:r>
      <w:r>
        <w:rPr>
          <w:lang w:val="en-US"/>
        </w:rPr>
        <w:t>ZEBRA</w:t>
      </w:r>
    </w:p>
    <w:p w:rsidR="00E67D9F" w:rsidRDefault="00E67D9F">
      <w:pPr>
        <w:rPr>
          <w:lang w:val="en-US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694"/>
        <w:gridCol w:w="3176"/>
        <w:gridCol w:w="1861"/>
        <w:gridCol w:w="3903"/>
      </w:tblGrid>
      <w:tr w:rsidR="00A95ABA" w:rsidRPr="00F8532C" w:rsidTr="000835C7">
        <w:tc>
          <w:tcPr>
            <w:tcW w:w="694" w:type="dxa"/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176" w:type="dxa"/>
          </w:tcPr>
          <w:p w:rsidR="00A95ABA" w:rsidRPr="00F8532C" w:rsidRDefault="00A95ABA" w:rsidP="00A95ABA">
            <w:pPr>
              <w:spacing w:line="480" w:lineRule="auto"/>
            </w:pPr>
            <w:r>
              <w:t>Наименование</w:t>
            </w:r>
          </w:p>
        </w:tc>
        <w:tc>
          <w:tcPr>
            <w:tcW w:w="1861" w:type="dxa"/>
          </w:tcPr>
          <w:p w:rsidR="00A95ABA" w:rsidRPr="00F8532C" w:rsidRDefault="00A95ABA" w:rsidP="00A95ABA">
            <w:r>
              <w:t>Отметка</w:t>
            </w:r>
          </w:p>
        </w:tc>
        <w:tc>
          <w:tcPr>
            <w:tcW w:w="3903" w:type="dxa"/>
          </w:tcPr>
          <w:p w:rsidR="00A95ABA" w:rsidRPr="00F8532C" w:rsidRDefault="00A95ABA" w:rsidP="00A95ABA">
            <w:r>
              <w:t>Комментарий</w:t>
            </w:r>
          </w:p>
        </w:tc>
      </w:tr>
      <w:tr w:rsidR="00A95ABA" w:rsidRPr="00F8532C" w:rsidTr="000835C7">
        <w:tc>
          <w:tcPr>
            <w:tcW w:w="694" w:type="dxa"/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76" w:type="dxa"/>
          </w:tcPr>
          <w:p w:rsidR="00A95ABA" w:rsidRPr="00D32B48" w:rsidRDefault="00A95ABA" w:rsidP="00A95ABA">
            <w:pPr>
              <w:rPr>
                <w:b/>
              </w:rPr>
            </w:pPr>
            <w:r>
              <w:rPr>
                <w:b/>
              </w:rPr>
              <w:t>Дислокация</w:t>
            </w:r>
          </w:p>
          <w:p w:rsidR="00A95ABA" w:rsidRPr="00E67D9F" w:rsidRDefault="00A95ABA" w:rsidP="00A95ABA">
            <w:pPr>
              <w:spacing w:line="480" w:lineRule="auto"/>
              <w:rPr>
                <w:lang w:val="en-US"/>
              </w:rPr>
            </w:pPr>
          </w:p>
        </w:tc>
        <w:tc>
          <w:tcPr>
            <w:tcW w:w="1861" w:type="dxa"/>
          </w:tcPr>
          <w:p w:rsidR="00A95ABA" w:rsidRPr="00C60BBC" w:rsidRDefault="00C60BBC" w:rsidP="00A95ABA">
            <w:r>
              <w:t xml:space="preserve">Штаб 16 </w:t>
            </w:r>
            <w:proofErr w:type="spellStart"/>
            <w:r>
              <w:t>пл</w:t>
            </w:r>
            <w:proofErr w:type="spellEnd"/>
          </w:p>
        </w:tc>
        <w:tc>
          <w:tcPr>
            <w:tcW w:w="3903" w:type="dxa"/>
          </w:tcPr>
          <w:p w:rsidR="00A95ABA" w:rsidRPr="00F8532C" w:rsidRDefault="00A95ABA" w:rsidP="00A95ABA"/>
        </w:tc>
      </w:tr>
      <w:tr w:rsidR="000835C7" w:rsidRPr="00F8532C" w:rsidTr="000835C7">
        <w:tc>
          <w:tcPr>
            <w:tcW w:w="694" w:type="dxa"/>
          </w:tcPr>
          <w:p w:rsidR="000835C7" w:rsidRPr="00A95ABA" w:rsidRDefault="000835C7" w:rsidP="000835C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76" w:type="dxa"/>
          </w:tcPr>
          <w:p w:rsidR="000835C7" w:rsidRPr="00F8532C" w:rsidRDefault="000835C7" w:rsidP="000835C7">
            <w:pPr>
              <w:spacing w:line="480" w:lineRule="auto"/>
            </w:pPr>
            <w:r w:rsidRPr="00E67D9F">
              <w:rPr>
                <w:lang w:val="en-US"/>
              </w:rPr>
              <w:t>Name</w:t>
            </w:r>
          </w:p>
        </w:tc>
        <w:tc>
          <w:tcPr>
            <w:tcW w:w="1861" w:type="dxa"/>
          </w:tcPr>
          <w:p w:rsidR="000835C7" w:rsidRDefault="000835C7" w:rsidP="000835C7">
            <w:r>
              <w:t>SCALES-PRN-00</w:t>
            </w:r>
            <w:r>
              <w:t>2</w:t>
            </w:r>
          </w:p>
        </w:tc>
        <w:tc>
          <w:tcPr>
            <w:tcW w:w="3903" w:type="dxa"/>
          </w:tcPr>
          <w:p w:rsidR="000835C7" w:rsidRPr="00F8532C" w:rsidRDefault="000835C7" w:rsidP="000835C7"/>
        </w:tc>
      </w:tr>
      <w:tr w:rsidR="000835C7" w:rsidRPr="00F8532C" w:rsidTr="000835C7">
        <w:tc>
          <w:tcPr>
            <w:tcW w:w="694" w:type="dxa"/>
          </w:tcPr>
          <w:p w:rsidR="000835C7" w:rsidRPr="00A95ABA" w:rsidRDefault="000835C7" w:rsidP="000835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76" w:type="dxa"/>
          </w:tcPr>
          <w:p w:rsidR="000835C7" w:rsidRPr="00E67D9F" w:rsidRDefault="000835C7" w:rsidP="000835C7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61" w:type="dxa"/>
          </w:tcPr>
          <w:p w:rsidR="000835C7" w:rsidRDefault="000835C7" w:rsidP="000835C7">
            <w:r>
              <w:t>1234</w:t>
            </w:r>
          </w:p>
        </w:tc>
        <w:tc>
          <w:tcPr>
            <w:tcW w:w="3903" w:type="dxa"/>
          </w:tcPr>
          <w:p w:rsidR="000835C7" w:rsidRPr="00F8532C" w:rsidRDefault="000835C7" w:rsidP="000835C7"/>
        </w:tc>
      </w:tr>
      <w:tr w:rsidR="00A95ABA" w:rsidRPr="00F8532C" w:rsidTr="000835C7">
        <w:tc>
          <w:tcPr>
            <w:tcW w:w="694" w:type="dxa"/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6" w:type="dxa"/>
          </w:tcPr>
          <w:p w:rsidR="00A95ABA" w:rsidRPr="00F8532C" w:rsidRDefault="00A95ABA" w:rsidP="00A95ABA">
            <w:pPr>
              <w:spacing w:line="480" w:lineRule="auto"/>
            </w:pPr>
            <w:r w:rsidRPr="00E67D9F">
              <w:rPr>
                <w:lang w:val="en-US"/>
              </w:rPr>
              <w:t>IPv4-</w:t>
            </w:r>
            <w:r>
              <w:t>адрес</w:t>
            </w:r>
            <w:r w:rsidRPr="00E67D9F">
              <w:rPr>
                <w:lang w:val="en-US"/>
              </w:rPr>
              <w:t>:</w:t>
            </w:r>
          </w:p>
        </w:tc>
        <w:tc>
          <w:tcPr>
            <w:tcW w:w="1861" w:type="dxa"/>
          </w:tcPr>
          <w:p w:rsidR="00A95ABA" w:rsidRPr="00F8532C" w:rsidRDefault="005A0E68" w:rsidP="00A95ABA">
            <w:r>
              <w:t>10.0.20.69</w:t>
            </w:r>
          </w:p>
        </w:tc>
        <w:tc>
          <w:tcPr>
            <w:tcW w:w="3903" w:type="dxa"/>
          </w:tcPr>
          <w:p w:rsidR="00A95ABA" w:rsidRPr="00F8532C" w:rsidRDefault="00A95ABA" w:rsidP="00A95ABA"/>
        </w:tc>
      </w:tr>
      <w:tr w:rsidR="00A95ABA" w:rsidTr="000835C7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Default="00A95ABA" w:rsidP="00A95ABA">
            <w:pPr>
              <w:spacing w:line="480" w:lineRule="auto"/>
            </w:pPr>
            <w:r>
              <w:rPr>
                <w:lang w:val="en-US"/>
              </w:rPr>
              <w:t>DNS</w:t>
            </w:r>
            <w:r w:rsidRPr="0081246C">
              <w:t xml:space="preserve"> </w:t>
            </w:r>
            <w:r>
              <w:t xml:space="preserve">запись добавлена в </w:t>
            </w:r>
            <w:r>
              <w:rPr>
                <w:lang w:val="en-US"/>
              </w:rPr>
              <w:t>DNS</w:t>
            </w:r>
            <w:r w:rsidRPr="0081246C">
              <w:t xml:space="preserve"> </w:t>
            </w:r>
            <w:r>
              <w:t xml:space="preserve">сервере </w:t>
            </w:r>
            <w:r>
              <w:rPr>
                <w:lang w:val="en-US"/>
              </w:rPr>
              <w:t>AD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Default="000835C7" w:rsidP="00A95ABA">
            <w:pPr>
              <w:jc w:val="center"/>
            </w:pPr>
            <w:r>
              <w:t>+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Default="00A95ABA" w:rsidP="00A95ABA"/>
        </w:tc>
      </w:tr>
      <w:tr w:rsidR="00A95ABA" w:rsidTr="000835C7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Default="00A95ABA" w:rsidP="00A95ABA">
            <w:pPr>
              <w:spacing w:line="480" w:lineRule="auto"/>
            </w:pPr>
            <w:r>
              <w:t xml:space="preserve">Запись в Таблице </w:t>
            </w:r>
            <w:r>
              <w:rPr>
                <w:lang w:val="en-US"/>
              </w:rPr>
              <w:t>IP</w:t>
            </w:r>
            <w:r>
              <w:t>_</w:t>
            </w:r>
            <w:r>
              <w:rPr>
                <w:lang w:val="en-US"/>
              </w:rPr>
              <w:t>Table</w:t>
            </w:r>
            <w:r w:rsidRPr="0081246C">
              <w:t xml:space="preserve"> </w:t>
            </w:r>
            <w:r>
              <w:t>произведена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Default="000835C7" w:rsidP="00A95ABA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BA" w:rsidRDefault="00A95ABA" w:rsidP="00A95ABA"/>
        </w:tc>
      </w:tr>
      <w:tr w:rsidR="00A95ABA" w:rsidRPr="00F8532C" w:rsidTr="000835C7">
        <w:tc>
          <w:tcPr>
            <w:tcW w:w="694" w:type="dxa"/>
          </w:tcPr>
          <w:p w:rsidR="00A95ABA" w:rsidRPr="00A95ABA" w:rsidRDefault="00A95ABA" w:rsidP="00A95AB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76" w:type="dxa"/>
          </w:tcPr>
          <w:p w:rsidR="00A95ABA" w:rsidRPr="00F8532C" w:rsidRDefault="00A95ABA" w:rsidP="00A95ABA">
            <w:pPr>
              <w:spacing w:line="480" w:lineRule="auto"/>
            </w:pPr>
            <w:r>
              <w:t>Физический адрес (MAC):</w:t>
            </w:r>
          </w:p>
        </w:tc>
        <w:tc>
          <w:tcPr>
            <w:tcW w:w="1861" w:type="dxa"/>
          </w:tcPr>
          <w:p w:rsidR="00A95ABA" w:rsidRPr="0066022F" w:rsidRDefault="0066022F" w:rsidP="00A95ABA">
            <w:pPr>
              <w:rPr>
                <w:lang w:val="en-US"/>
              </w:rPr>
            </w:pPr>
            <w:r>
              <w:t>40</w:t>
            </w:r>
            <w:r>
              <w:rPr>
                <w:lang w:val="en-US"/>
              </w:rPr>
              <w:t>:</w:t>
            </w:r>
            <w:r>
              <w:t>2</w:t>
            </w:r>
            <w:proofErr w:type="gramStart"/>
            <w:r>
              <w:rPr>
                <w:lang w:val="en-US"/>
              </w:rPr>
              <w:t>E:71:76:80</w:t>
            </w:r>
            <w:proofErr w:type="gramEnd"/>
            <w:r>
              <w:rPr>
                <w:lang w:val="en-US"/>
              </w:rPr>
              <w:t>:A8</w:t>
            </w:r>
          </w:p>
        </w:tc>
        <w:tc>
          <w:tcPr>
            <w:tcW w:w="3903" w:type="dxa"/>
          </w:tcPr>
          <w:p w:rsidR="00A95ABA" w:rsidRPr="00F8532C" w:rsidRDefault="00A95ABA" w:rsidP="00A95ABA"/>
        </w:tc>
      </w:tr>
      <w:tr w:rsidR="00F61023" w:rsidRPr="000835C7" w:rsidTr="000835C7">
        <w:tc>
          <w:tcPr>
            <w:tcW w:w="694" w:type="dxa"/>
          </w:tcPr>
          <w:p w:rsidR="00F61023" w:rsidRPr="00F61023" w:rsidRDefault="00F61023" w:rsidP="00A95ABA">
            <w:r>
              <w:t>8</w:t>
            </w:r>
          </w:p>
        </w:tc>
        <w:tc>
          <w:tcPr>
            <w:tcW w:w="3176" w:type="dxa"/>
          </w:tcPr>
          <w:p w:rsidR="00F61023" w:rsidRDefault="00F61023" w:rsidP="00DB78BA">
            <w:pPr>
              <w:rPr>
                <w:b/>
                <w:bCs/>
                <w:lang w:val="en-US"/>
              </w:rPr>
            </w:pPr>
            <w:r w:rsidRPr="00F61023">
              <w:rPr>
                <w:b/>
                <w:bCs/>
                <w:lang w:val="en-US"/>
              </w:rPr>
              <w:t>Print Mode</w:t>
            </w:r>
            <w:r w:rsidRPr="00F61023">
              <w:rPr>
                <w:lang w:val="en-US"/>
              </w:rPr>
              <w:t> to </w:t>
            </w:r>
            <w:r w:rsidRPr="00F61023">
              <w:rPr>
                <w:b/>
                <w:bCs/>
                <w:lang w:val="en-US"/>
              </w:rPr>
              <w:t xml:space="preserve">Peel-off </w:t>
            </w:r>
          </w:p>
          <w:p w:rsidR="00F61023" w:rsidRPr="00DB78BA" w:rsidRDefault="00F61023" w:rsidP="00DB78BA">
            <w:pPr>
              <w:rPr>
                <w:i/>
                <w:lang w:val="en-US"/>
              </w:rPr>
            </w:pPr>
            <w:r w:rsidRPr="00DB78BA">
              <w:rPr>
                <w:bCs/>
                <w:i/>
                <w:lang w:val="en-US"/>
              </w:rPr>
              <w:t>And s</w:t>
            </w:r>
            <w:r w:rsidRPr="00DB78BA">
              <w:rPr>
                <w:i/>
                <w:lang w:val="en-US"/>
              </w:rPr>
              <w:t>aves the current settings to the EEPROM</w:t>
            </w:r>
          </w:p>
        </w:tc>
        <w:tc>
          <w:tcPr>
            <w:tcW w:w="1861" w:type="dxa"/>
          </w:tcPr>
          <w:p w:rsidR="00F61023" w:rsidRPr="00213D66" w:rsidRDefault="00213D66" w:rsidP="00A95ABA">
            <w:r>
              <w:t>+</w:t>
            </w:r>
          </w:p>
        </w:tc>
        <w:tc>
          <w:tcPr>
            <w:tcW w:w="3903" w:type="dxa"/>
          </w:tcPr>
          <w:p w:rsidR="00F61023" w:rsidRPr="005A0E68" w:rsidRDefault="00F61023" w:rsidP="00A95ABA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A0E6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^XA^MMP^XZ</w:t>
            </w:r>
          </w:p>
          <w:p w:rsidR="00F61023" w:rsidRPr="00F61023" w:rsidRDefault="00F61023" w:rsidP="00A95ABA">
            <w:pPr>
              <w:rPr>
                <w:lang w:val="en-US"/>
              </w:rPr>
            </w:pPr>
            <w:bookmarkStart w:id="1" w:name="OLE_LINK1"/>
            <w:r w:rsidRPr="005A0E6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^XA^JUS^XZ</w:t>
            </w:r>
            <w:bookmarkEnd w:id="1"/>
          </w:p>
        </w:tc>
      </w:tr>
      <w:tr w:rsidR="00F61023" w:rsidRPr="000835C7" w:rsidTr="000835C7">
        <w:tc>
          <w:tcPr>
            <w:tcW w:w="694" w:type="dxa"/>
          </w:tcPr>
          <w:p w:rsidR="00F61023" w:rsidRPr="00F61023" w:rsidRDefault="00F61023" w:rsidP="00A95AB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76" w:type="dxa"/>
          </w:tcPr>
          <w:p w:rsidR="00DB78BA" w:rsidRPr="00DB78BA" w:rsidRDefault="00DB78BA" w:rsidP="00DB78BA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Установить</w:t>
            </w:r>
            <w:r w:rsidRPr="00DB78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насыщенность</w:t>
            </w:r>
            <w:r w:rsidRPr="00DB78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печати</w:t>
            </w:r>
            <w:r w:rsidRPr="00DB78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принтера</w:t>
            </w:r>
            <w:r w:rsidRPr="00DB78BA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 xml:space="preserve">где </w:t>
            </w:r>
            <w:r>
              <w:rPr>
                <w:b/>
                <w:bCs/>
                <w:lang w:val="en-US"/>
              </w:rPr>
              <w:t>xx</w:t>
            </w:r>
            <w:r w:rsidRPr="00DB78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от 00 до 30, по умолчанию – 15. Можно</w:t>
            </w:r>
            <w:r w:rsidRPr="00DB78BA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уменьшить</w:t>
            </w:r>
            <w:r w:rsidRPr="00DB78BA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до</w:t>
            </w:r>
            <w:r w:rsidRPr="00DB78BA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значения</w:t>
            </w:r>
            <w:r w:rsidRPr="005A0E68">
              <w:rPr>
                <w:b/>
                <w:bCs/>
                <w:lang w:val="en-US"/>
              </w:rPr>
              <w:t xml:space="preserve"> 00.</w:t>
            </w:r>
          </w:p>
          <w:p w:rsidR="00F61023" w:rsidRPr="00DB78BA" w:rsidRDefault="00DB78BA" w:rsidP="00DB78BA">
            <w:pPr>
              <w:rPr>
                <w:b/>
                <w:bCs/>
                <w:i/>
                <w:lang w:val="en-US"/>
              </w:rPr>
            </w:pPr>
            <w:r w:rsidRPr="00DB78BA">
              <w:rPr>
                <w:bCs/>
                <w:i/>
                <w:lang w:val="en-US"/>
              </w:rPr>
              <w:t>And s</w:t>
            </w:r>
            <w:r w:rsidRPr="00DB78BA">
              <w:rPr>
                <w:i/>
                <w:lang w:val="en-US"/>
              </w:rPr>
              <w:t>aves the current settings to the EEPROM</w:t>
            </w:r>
          </w:p>
        </w:tc>
        <w:tc>
          <w:tcPr>
            <w:tcW w:w="1861" w:type="dxa"/>
          </w:tcPr>
          <w:p w:rsidR="00F61023" w:rsidRPr="00213D66" w:rsidRDefault="00213D66" w:rsidP="00A95ABA">
            <w:r>
              <w:t>+</w:t>
            </w:r>
          </w:p>
        </w:tc>
        <w:tc>
          <w:tcPr>
            <w:tcW w:w="3903" w:type="dxa"/>
          </w:tcPr>
          <w:p w:rsidR="00F61023" w:rsidRDefault="00DB78BA" w:rsidP="00A95ABA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A0E6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~</w:t>
            </w:r>
            <w:proofErr w:type="spellStart"/>
            <w:r w:rsidRPr="005A0E6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xx</w:t>
            </w:r>
            <w:proofErr w:type="spellEnd"/>
            <w:r w:rsidRPr="005A0E6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\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</w:t>
            </w:r>
          </w:p>
          <w:p w:rsidR="00DB78BA" w:rsidRPr="00DB78BA" w:rsidRDefault="00DB78BA" w:rsidP="00A95ABA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A0E6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^XA^JUS^XZ</w:t>
            </w:r>
          </w:p>
        </w:tc>
      </w:tr>
    </w:tbl>
    <w:p w:rsidR="00E67D9F" w:rsidRPr="00F61023" w:rsidRDefault="00E67D9F">
      <w:pPr>
        <w:rPr>
          <w:lang w:val="en-US"/>
        </w:rPr>
      </w:pPr>
    </w:p>
    <w:sectPr w:rsidR="00E67D9F" w:rsidRPr="00F61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31"/>
    <w:rsid w:val="000835C7"/>
    <w:rsid w:val="00174C2E"/>
    <w:rsid w:val="00213D66"/>
    <w:rsid w:val="00323357"/>
    <w:rsid w:val="00547D69"/>
    <w:rsid w:val="005A0E68"/>
    <w:rsid w:val="0066022F"/>
    <w:rsid w:val="007F3126"/>
    <w:rsid w:val="00967110"/>
    <w:rsid w:val="00A024CF"/>
    <w:rsid w:val="00A95ABA"/>
    <w:rsid w:val="00B71F9A"/>
    <w:rsid w:val="00C60BBC"/>
    <w:rsid w:val="00DB78BA"/>
    <w:rsid w:val="00E67D9F"/>
    <w:rsid w:val="00F24C31"/>
    <w:rsid w:val="00F6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74F4"/>
  <w15:chartTrackingRefBased/>
  <w15:docId w15:val="{8BDD6060-A8E4-4FC1-BAC2-DA188537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61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visualstudio\ScalesApp\resources\Docs\&#1064;&#1040;&#1041;&#1051;&#1054;&#1053;%20&#1057;&#1054;&#1055;&#1056;&#1054;&#1042;&#1054;&#1044;&#1048;&#1058;&#1045;&#1051;&#1068;&#1053;&#1067;&#1049;%20&#1060;&#1054;&#1056;&#1052;&#1059;&#1051;&#1071;&#1056;%20&#1053;&#1040;%20&#1055;&#1056;&#1048;&#1053;&#1058;&#1045;&#1056;%20ZEBR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СОПРОВОДИТЕЛЬНЫЙ ФОРМУЛЯР НА ПРИНТЕР ZEBRA.dotx</Template>
  <TotalTime>14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</dc:creator>
  <cp:keywords/>
  <dc:description/>
  <cp:lastModifiedBy>Давыдов Дмитрий Михайлович</cp:lastModifiedBy>
  <cp:revision>8</cp:revision>
  <dcterms:created xsi:type="dcterms:W3CDTF">2021-03-05T05:59:00Z</dcterms:created>
  <dcterms:modified xsi:type="dcterms:W3CDTF">2021-03-05T12:40:00Z</dcterms:modified>
</cp:coreProperties>
</file>