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CC" w:rsidRPr="001C0ACC" w:rsidRDefault="001C0ACC" w:rsidP="001C0ACC">
      <w:pPr>
        <w:jc w:val="center"/>
        <w:rPr>
          <w:b/>
        </w:rPr>
      </w:pPr>
      <w:r w:rsidRPr="001C0ACC">
        <w:rPr>
          <w:b/>
        </w:rPr>
        <w:t>СОПРОВОДИТЕЛЬНЫЙ ФОРМУЛЯР НА МОНОБЛОК</w:t>
      </w:r>
    </w:p>
    <w:p w:rsidR="001C0ACC" w:rsidRDefault="001C0ACC" w:rsidP="001C0ACC"/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425"/>
        <w:gridCol w:w="4395"/>
        <w:gridCol w:w="2268"/>
        <w:gridCol w:w="3402"/>
      </w:tblGrid>
      <w:tr w:rsidR="00C63743" w:rsidRPr="001C0ACC" w:rsidTr="006418B6">
        <w:tc>
          <w:tcPr>
            <w:tcW w:w="425" w:type="dxa"/>
          </w:tcPr>
          <w:p w:rsidR="00C63743" w:rsidRPr="00C63743" w:rsidRDefault="00C63743" w:rsidP="00AA288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395" w:type="dxa"/>
          </w:tcPr>
          <w:p w:rsidR="00C63743" w:rsidRPr="001C0ACC" w:rsidRDefault="00C63743" w:rsidP="00C63743">
            <w:r>
              <w:t>Наименование пункта проверки</w:t>
            </w:r>
          </w:p>
        </w:tc>
        <w:tc>
          <w:tcPr>
            <w:tcW w:w="2268" w:type="dxa"/>
          </w:tcPr>
          <w:p w:rsidR="00C63743" w:rsidRPr="001C0ACC" w:rsidRDefault="00C63743" w:rsidP="00C63743">
            <w:r>
              <w:t>Отметка</w:t>
            </w:r>
          </w:p>
        </w:tc>
        <w:tc>
          <w:tcPr>
            <w:tcW w:w="3402" w:type="dxa"/>
          </w:tcPr>
          <w:p w:rsidR="00C63743" w:rsidRPr="001C0ACC" w:rsidRDefault="00C63743" w:rsidP="00C63743">
            <w:r>
              <w:t>Комментарий</w:t>
            </w:r>
          </w:p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D32B48" w:rsidRDefault="00C63743" w:rsidP="00C63743">
            <w:pPr>
              <w:rPr>
                <w:b/>
              </w:rPr>
            </w:pPr>
            <w:r>
              <w:rPr>
                <w:b/>
              </w:rPr>
              <w:t>Дислокация</w:t>
            </w:r>
          </w:p>
          <w:p w:rsidR="00C63743" w:rsidRDefault="00C63743" w:rsidP="00C63743"/>
        </w:tc>
        <w:tc>
          <w:tcPr>
            <w:tcW w:w="2268" w:type="dxa"/>
          </w:tcPr>
          <w:p w:rsidR="00C63743" w:rsidRDefault="00C63743" w:rsidP="00C63743"/>
        </w:tc>
        <w:tc>
          <w:tcPr>
            <w:tcW w:w="3402" w:type="dxa"/>
          </w:tcPr>
          <w:p w:rsidR="00C63743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proofErr w:type="spellStart"/>
            <w:r w:rsidRPr="001C0ACC">
              <w:t>Name</w:t>
            </w:r>
            <w:proofErr w:type="spellEnd"/>
          </w:p>
        </w:tc>
        <w:tc>
          <w:tcPr>
            <w:tcW w:w="2268" w:type="dxa"/>
          </w:tcPr>
          <w:p w:rsidR="00C63743" w:rsidRPr="001C0ACC" w:rsidRDefault="00C63743" w:rsidP="00C63743"/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IPv4-адрес</w:t>
            </w:r>
          </w:p>
        </w:tc>
        <w:tc>
          <w:tcPr>
            <w:tcW w:w="2268" w:type="dxa"/>
          </w:tcPr>
          <w:p w:rsidR="005850B5" w:rsidRPr="005850B5" w:rsidRDefault="005850B5" w:rsidP="005850B5">
            <w:pPr>
              <w:rPr>
                <w:lang w:val="en-US"/>
              </w:rPr>
            </w:pPr>
            <w:r>
              <w:rPr>
                <w:lang w:val="en-US"/>
              </w:rPr>
              <w:t>192.168.5</w:t>
            </w:r>
            <w:bookmarkStart w:id="0" w:name="_GoBack"/>
            <w:bookmarkEnd w:id="0"/>
            <w:r>
              <w:rPr>
                <w:lang w:val="en-US"/>
              </w:rPr>
              <w:t>.72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C63743">
            <w:r>
              <w:t>Маска подсети</w:t>
            </w:r>
          </w:p>
        </w:tc>
        <w:tc>
          <w:tcPr>
            <w:tcW w:w="2268" w:type="dxa"/>
          </w:tcPr>
          <w:p w:rsidR="00AA288F" w:rsidRPr="001C0ACC" w:rsidRDefault="00AA288F" w:rsidP="00C63743"/>
        </w:tc>
        <w:tc>
          <w:tcPr>
            <w:tcW w:w="3402" w:type="dxa"/>
          </w:tcPr>
          <w:p w:rsidR="00AA288F" w:rsidRPr="001C0ACC" w:rsidRDefault="00AA288F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DNS-серверы IPv4</w:t>
            </w:r>
          </w:p>
        </w:tc>
        <w:tc>
          <w:tcPr>
            <w:tcW w:w="2268" w:type="dxa"/>
          </w:tcPr>
          <w:p w:rsidR="00C63743" w:rsidRPr="001C0ACC" w:rsidRDefault="00C63743" w:rsidP="00C63743"/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Основной DNS-суффикс:</w:t>
            </w:r>
          </w:p>
        </w:tc>
        <w:tc>
          <w:tcPr>
            <w:tcW w:w="2268" w:type="dxa"/>
          </w:tcPr>
          <w:p w:rsidR="00C63743" w:rsidRPr="001C0ACC" w:rsidRDefault="00C63743" w:rsidP="00C63743">
            <w:proofErr w:type="spellStart"/>
            <w:r w:rsidRPr="001C0ACC">
              <w:t>kolbasa-</w:t>
            </w:r>
            <w:proofErr w:type="gramStart"/>
            <w:r w:rsidRPr="001C0ACC">
              <w:t>vs.local</w:t>
            </w:r>
            <w:proofErr w:type="spellEnd"/>
            <w:proofErr w:type="gramEnd"/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Физический адрес (MAC):</w:t>
            </w:r>
          </w:p>
        </w:tc>
        <w:tc>
          <w:tcPr>
            <w:tcW w:w="2268" w:type="dxa"/>
          </w:tcPr>
          <w:p w:rsidR="00C63743" w:rsidRPr="001C0ACC" w:rsidRDefault="00641BFF" w:rsidP="00C63743">
            <w:r w:rsidRPr="00641BFF">
              <w:t>80:EE:73:EC:59:3C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proofErr w:type="spellStart"/>
            <w:r>
              <w:rPr>
                <w:lang w:val="en-US"/>
              </w:rPr>
              <w:t>LiteManager</w:t>
            </w:r>
            <w:proofErr w:type="spellEnd"/>
            <w:r w:rsidRPr="00FF23B1">
              <w:t xml:space="preserve"> </w:t>
            </w:r>
            <w:r>
              <w:rPr>
                <w:lang w:val="en-US"/>
              </w:rPr>
              <w:t>server</w:t>
            </w:r>
            <w:r w:rsidRPr="00FF23B1">
              <w:t xml:space="preserve"> </w:t>
            </w:r>
            <w:r>
              <w:t xml:space="preserve">установлен, установлен оговоренный пароль (на </w:t>
            </w:r>
            <w:proofErr w:type="spellStart"/>
            <w:r>
              <w:t>изм</w:t>
            </w:r>
            <w:proofErr w:type="spellEnd"/>
            <w:r>
              <w:t xml:space="preserve"> настроек и доступ) и разрешение на доступ по </w:t>
            </w:r>
            <w:proofErr w:type="gramStart"/>
            <w:r>
              <w:t>группам  #</w:t>
            </w:r>
            <w:proofErr w:type="gramEnd"/>
            <w:r>
              <w:rPr>
                <w:lang w:val="en-US"/>
              </w:rPr>
              <w:t>GG</w:t>
            </w:r>
            <w:r>
              <w:t>-10004-R</w:t>
            </w:r>
            <w:r>
              <w:rPr>
                <w:lang w:val="en-US"/>
              </w:rPr>
              <w:t>W</w:t>
            </w:r>
            <w:r>
              <w:t xml:space="preserve">, </w:t>
            </w:r>
            <w:r>
              <w:rPr>
                <w:lang w:val="en-US"/>
              </w:rPr>
              <w:t>g</w:t>
            </w:r>
            <w:r>
              <w:t>_</w:t>
            </w:r>
            <w:r>
              <w:rPr>
                <w:lang w:val="en-US"/>
              </w:rPr>
              <w:t>helpdesk</w:t>
            </w:r>
            <w:r>
              <w:t xml:space="preserve">, Администраторы домена, </w:t>
            </w:r>
            <w:r>
              <w:br/>
              <w:t>Администраторы предприятия</w:t>
            </w:r>
          </w:p>
        </w:tc>
        <w:tc>
          <w:tcPr>
            <w:tcW w:w="2268" w:type="dxa"/>
          </w:tcPr>
          <w:p w:rsidR="00AA288F" w:rsidRDefault="00AA288F" w:rsidP="00AA288F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A13114" w:rsidRDefault="00AA288F" w:rsidP="00AA288F">
            <w:r>
              <w:rPr>
                <w:lang w:val="en-US"/>
              </w:rPr>
              <w:t>DNS</w:t>
            </w:r>
            <w:r w:rsidRPr="00A13114">
              <w:t>-</w:t>
            </w:r>
            <w:r>
              <w:t>имя зарегистрировано на сервере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</w:t>
            </w:r>
            <w:proofErr w:type="spellStart"/>
            <w:r w:rsidRPr="00FF23B1">
              <w:t>g_remote_desktop</w:t>
            </w:r>
            <w:proofErr w:type="spellEnd"/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</w:t>
            </w:r>
            <w:proofErr w:type="spellStart"/>
            <w:r w:rsidRPr="00FF23B1">
              <w:t>g_wsus_monoblok</w:t>
            </w:r>
            <w:proofErr w:type="spellEnd"/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#GG_0004_RW 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>Имя сетевого интерфейса установлено как ethernet0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Wifi</w:t>
            </w:r>
            <w:proofErr w:type="spellEnd"/>
            <w:r w:rsidRPr="001C0ACC">
              <w:t xml:space="preserve"> адаптер отключен на моноблоке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bluetooth</w:t>
            </w:r>
            <w:proofErr w:type="spellEnd"/>
            <w:r w:rsidRPr="001C0ACC">
              <w:t xml:space="preserve"> адаптер отключен на моноблоке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ПК поместить в группу устройств FACTORY_MONOBLOKS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После настройки ПК информация внесена в таблицу соответствия IP=MAC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641BFF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 xml:space="preserve">DHCP-STATIC LEASE </w:t>
            </w:r>
            <w:r w:rsidRPr="001C0ACC">
              <w:t>для</w:t>
            </w:r>
            <w:r w:rsidRPr="001C0ACC">
              <w:rPr>
                <w:lang w:val="en-US"/>
              </w:rPr>
              <w:t xml:space="preserve"> IP-MAC </w:t>
            </w:r>
            <w:r w:rsidRPr="001C0ACC">
              <w:t>добавлен</w:t>
            </w:r>
          </w:p>
        </w:tc>
        <w:tc>
          <w:tcPr>
            <w:tcW w:w="2268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pPr>
              <w:rPr>
                <w:lang w:val="en-US"/>
              </w:rPr>
            </w:pPr>
            <w:r>
              <w:t>Инвентаризация</w:t>
            </w:r>
            <w:r>
              <w:rPr>
                <w:lang w:val="en-US"/>
              </w:rPr>
              <w:t xml:space="preserve"> </w:t>
            </w:r>
            <w:r>
              <w:t>проведена</w:t>
            </w:r>
            <w:r>
              <w:rPr>
                <w:lang w:val="en-US"/>
              </w:rPr>
              <w:t xml:space="preserve"> (FUSION INVENTORY)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pPr>
              <w:rPr>
                <w:lang w:val="en-US"/>
              </w:rPr>
            </w:pPr>
            <w:r w:rsidRPr="00FF23B1">
              <w:rPr>
                <w:lang w:val="en-US"/>
              </w:rPr>
              <w:t xml:space="preserve">DNS </w:t>
            </w:r>
            <w:proofErr w:type="spellStart"/>
            <w:r w:rsidRPr="00FF23B1">
              <w:rPr>
                <w:lang w:val="en-US"/>
              </w:rPr>
              <w:t>резолвинг</w:t>
            </w:r>
            <w:proofErr w:type="spellEnd"/>
            <w:r w:rsidRPr="00FF23B1">
              <w:rPr>
                <w:lang w:val="en-US"/>
              </w:rPr>
              <w:t xml:space="preserve"> </w:t>
            </w:r>
            <w:proofErr w:type="spellStart"/>
            <w:r w:rsidRPr="00FF23B1">
              <w:rPr>
                <w:lang w:val="en-US"/>
              </w:rPr>
              <w:t>проверен</w:t>
            </w:r>
            <w:proofErr w:type="spellEnd"/>
            <w:r w:rsidRPr="00FF23B1">
              <w:rPr>
                <w:lang w:val="en-US"/>
              </w:rPr>
              <w:t>.</w:t>
            </w:r>
          </w:p>
        </w:tc>
        <w:tc>
          <w:tcPr>
            <w:tcW w:w="2268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 xml:space="preserve">OS </w:t>
            </w:r>
            <w:proofErr w:type="spellStart"/>
            <w:r w:rsidRPr="001C0ACC">
              <w:t>Windows</w:t>
            </w:r>
            <w:proofErr w:type="spellEnd"/>
            <w:r w:rsidRPr="001C0ACC">
              <w:t xml:space="preserve"> активирована.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FF23B1">
              <w:t>ПК в группе WSUS - Monoblok_group1</w:t>
            </w:r>
            <w:r w:rsidRPr="001C0ACC">
              <w:t>.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Профиль пользователя </w:t>
            </w:r>
            <w:proofErr w:type="spellStart"/>
            <w:r>
              <w:t>s_weight</w:t>
            </w:r>
            <w:proofErr w:type="spellEnd"/>
            <w:r>
              <w:t xml:space="preserve"> настроен на ПК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Автологин</w:t>
            </w:r>
            <w:proofErr w:type="spellEnd"/>
            <w:r w:rsidRPr="001C0ACC">
              <w:t xml:space="preserve"> под пользователем </w:t>
            </w:r>
            <w:proofErr w:type="spellStart"/>
            <w:r w:rsidRPr="001C0ACC">
              <w:t>s_weight</w:t>
            </w:r>
            <w:proofErr w:type="spellEnd"/>
            <w:r w:rsidRPr="001C0ACC">
              <w:t xml:space="preserve"> настроен на ПК.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t>Правила</w:t>
            </w:r>
            <w:r w:rsidRPr="001C0ACC">
              <w:rPr>
                <w:lang w:val="en-US"/>
              </w:rPr>
              <w:t xml:space="preserve"> </w:t>
            </w:r>
            <w:r w:rsidRPr="001C0ACC">
              <w:t>брандмауэра</w:t>
            </w:r>
            <w:r w:rsidRPr="001C0ACC">
              <w:rPr>
                <w:lang w:val="en-US"/>
              </w:rPr>
              <w:t xml:space="preserve"> Windows: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 xml:space="preserve">OUT 9001 Zebra printer. </w:t>
            </w:r>
          </w:p>
        </w:tc>
        <w:tc>
          <w:tcPr>
            <w:tcW w:w="2268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 xml:space="preserve">OUT 1433 </w:t>
            </w:r>
            <w:proofErr w:type="spellStart"/>
            <w:r w:rsidRPr="001C0ACC">
              <w:rPr>
                <w:lang w:val="en-US"/>
              </w:rPr>
              <w:t>Sql</w:t>
            </w:r>
            <w:proofErr w:type="spellEnd"/>
            <w:r w:rsidRPr="001C0ACC">
              <w:rPr>
                <w:lang w:val="en-US"/>
              </w:rPr>
              <w:t xml:space="preserve"> Server.  </w:t>
            </w:r>
          </w:p>
        </w:tc>
        <w:tc>
          <w:tcPr>
            <w:tcW w:w="2268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>IN 18086 Zabbix Agent.</w:t>
            </w:r>
          </w:p>
        </w:tc>
        <w:tc>
          <w:tcPr>
            <w:tcW w:w="2268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Синхронизация времени настроена.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Список установленного ПО соответствует списку разрешенного.</w:t>
            </w:r>
          </w:p>
        </w:tc>
        <w:tc>
          <w:tcPr>
            <w:tcW w:w="2268" w:type="dxa"/>
          </w:tcPr>
          <w:p w:rsidR="00AA288F" w:rsidRPr="001C0ACC" w:rsidRDefault="00AA288F" w:rsidP="00AA288F"/>
        </w:tc>
        <w:tc>
          <w:tcPr>
            <w:tcW w:w="3402" w:type="dxa"/>
          </w:tcPr>
          <w:p w:rsidR="00AA288F" w:rsidRPr="001C0ACC" w:rsidRDefault="00AA288F" w:rsidP="00AA288F"/>
        </w:tc>
      </w:tr>
      <w:tr w:rsidR="006418B6" w:rsidRPr="00641BFF" w:rsidTr="006418B6">
        <w:tc>
          <w:tcPr>
            <w:tcW w:w="425" w:type="dxa"/>
          </w:tcPr>
          <w:p w:rsidR="006418B6" w:rsidRPr="002E3F64" w:rsidRDefault="006418B6" w:rsidP="00470D51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6418B6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Настроить резервирование пространства имен выполнив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комманды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из поля «Комментарий». 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Действие необходимо для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Zabbix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-а.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</w:tcPr>
          <w:p w:rsidR="006418B6" w:rsidRPr="004D3598" w:rsidRDefault="006418B6" w:rsidP="00470D51"/>
        </w:tc>
        <w:tc>
          <w:tcPr>
            <w:tcW w:w="3402" w:type="dxa"/>
          </w:tcPr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</w:t>
            </w:r>
            <w:hyperlink r:id="rId5" w:history="1">
              <w:r w:rsidRPr="00662A40">
                <w:rPr>
                  <w:rStyle w:val="a5"/>
                  <w:rFonts w:ascii="Consolas" w:hAnsi="Consolas" w:cs="Consolas"/>
                  <w:sz w:val="19"/>
                  <w:szCs w:val="19"/>
                  <w:lang w:val="en-US"/>
                </w:rPr>
                <w:t>http://+:18086/status</w:t>
              </w:r>
            </w:hyperlink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u</w:t>
            </w:r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="http://+:18086/zebra" user=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="http://+:18086/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massa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 user=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rPr>
                <w:lang w:val="en-US"/>
              </w:rPr>
            </w:pPr>
          </w:p>
        </w:tc>
      </w:tr>
      <w:tr w:rsidR="006418B6" w:rsidRPr="004D3598" w:rsidTr="006418B6">
        <w:tc>
          <w:tcPr>
            <w:tcW w:w="425" w:type="dxa"/>
          </w:tcPr>
          <w:p w:rsidR="006418B6" w:rsidRPr="006418B6" w:rsidRDefault="006418B6" w:rsidP="00470D51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6418B6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Zabbix</w:t>
            </w:r>
            <w:r w:rsidRPr="004D3598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настроить хост для мониторинга в группу</w:t>
            </w:r>
            <w:r w:rsidRPr="004D3598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4F5283" w:rsidRPr="004F5283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WeightService</w:t>
            </w:r>
            <w:r w:rsidR="004F5283" w:rsidRPr="001E4ACA">
              <w:rPr>
                <w:rFonts w:ascii="Segoe UI" w:hAnsi="Segoe UI" w:cs="Segoe UI"/>
                <w:color w:val="212529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Использовать шаблон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WeightService20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2268" w:type="dxa"/>
          </w:tcPr>
          <w:p w:rsidR="006418B6" w:rsidRPr="004D3598" w:rsidRDefault="006418B6" w:rsidP="00470D51"/>
        </w:tc>
        <w:tc>
          <w:tcPr>
            <w:tcW w:w="3402" w:type="dxa"/>
          </w:tcPr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:rsidR="001C0ACC" w:rsidRDefault="001C0ACC" w:rsidP="001C0ACC"/>
    <w:p w:rsidR="001C0ACC" w:rsidRDefault="001C0ACC" w:rsidP="001C0ACC"/>
    <w:p w:rsidR="001C0ACC" w:rsidRDefault="001C0ACC" w:rsidP="001C0ACC">
      <w:r>
        <w:t>Работы выполнил,</w:t>
      </w:r>
      <w:r w:rsidR="002C20B6">
        <w:t xml:space="preserve"> </w:t>
      </w:r>
      <w:proofErr w:type="spellStart"/>
      <w:r>
        <w:t>SupIT</w:t>
      </w:r>
      <w:proofErr w:type="spellEnd"/>
      <w:r>
        <w:t xml:space="preserve"> _________________ /______________________/</w:t>
      </w:r>
    </w:p>
    <w:p w:rsidR="001C0ACC" w:rsidRDefault="001C0ACC" w:rsidP="001C0ACC"/>
    <w:p w:rsidR="001C0ACC" w:rsidRDefault="001C0ACC" w:rsidP="001C0ACC">
      <w:r>
        <w:t>Все проверил, системный администратор ______________ Д.М.</w:t>
      </w:r>
      <w:r w:rsidR="002C20B6">
        <w:t xml:space="preserve"> </w:t>
      </w:r>
      <w:r>
        <w:t>Давыдов</w:t>
      </w:r>
    </w:p>
    <w:sectPr w:rsidR="001C0ACC" w:rsidSect="00AA288F">
      <w:pgSz w:w="11906" w:h="16838"/>
      <w:pgMar w:top="568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9E5"/>
    <w:multiLevelType w:val="hybridMultilevel"/>
    <w:tmpl w:val="2AE4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CA"/>
    <w:rsid w:val="001C0ACC"/>
    <w:rsid w:val="001E4ACA"/>
    <w:rsid w:val="002C20B6"/>
    <w:rsid w:val="004C764F"/>
    <w:rsid w:val="004F5283"/>
    <w:rsid w:val="005850B5"/>
    <w:rsid w:val="00640CB2"/>
    <w:rsid w:val="006418B6"/>
    <w:rsid w:val="00641BFF"/>
    <w:rsid w:val="0099326B"/>
    <w:rsid w:val="009C093D"/>
    <w:rsid w:val="00A13114"/>
    <w:rsid w:val="00AA288F"/>
    <w:rsid w:val="00C63743"/>
    <w:rsid w:val="00C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95EFF-8140-4DF1-889D-41D05291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288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41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+:18086/statu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visualstudio\ScalesApp\resources\Docs\&#1064;&#1040;&#1041;&#1051;&#1054;&#1053;%20&#1057;&#1054;&#1055;&#1056;&#1054;&#1042;&#1054;&#1044;&#1048;&#1058;&#1045;&#1051;&#1068;&#1053;&#1054;&#1043;&#1054;%20&#1060;&#1054;&#1056;&#1052;&#1059;&#1051;&#1071;&#1056;&#1040;%20&#1053;&#1040;%20&#1052;&#1054;&#1053;&#1054;&#1041;&#1051;&#1054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СОПРОВОДИТЕЛЬНОГО ФОРМУЛЯРА НА МОНОБЛОК</Template>
  <TotalTime>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</dc:creator>
  <cp:keywords/>
  <dc:description/>
  <cp:lastModifiedBy>Ивакин Дмитрий Валерьевич</cp:lastModifiedBy>
  <cp:revision>4</cp:revision>
  <dcterms:created xsi:type="dcterms:W3CDTF">2021-04-07T06:44:00Z</dcterms:created>
  <dcterms:modified xsi:type="dcterms:W3CDTF">2021-04-13T10:35:00Z</dcterms:modified>
</cp:coreProperties>
</file>