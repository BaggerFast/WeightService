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9F" w:rsidRDefault="00E67D9F">
      <w:pPr>
        <w:rPr>
          <w:lang w:val="en-US"/>
        </w:rPr>
      </w:pPr>
      <w:r w:rsidRPr="00E67D9F">
        <w:rPr>
          <w:lang w:val="en-US"/>
        </w:rPr>
        <w:t xml:space="preserve">СОПРОВОДИТЕЛЬНЫЙ ФОРМУЛЯР НА </w:t>
      </w:r>
      <w:r>
        <w:t xml:space="preserve">ПРИНТЕР </w:t>
      </w:r>
      <w:r>
        <w:rPr>
          <w:lang w:val="en-US"/>
        </w:rPr>
        <w:t>ZEBRA</w:t>
      </w:r>
    </w:p>
    <w:p w:rsidR="00E67D9F" w:rsidRDefault="00E67D9F">
      <w:pPr>
        <w:rPr>
          <w:lang w:val="en-US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04"/>
        <w:gridCol w:w="3219"/>
        <w:gridCol w:w="1742"/>
        <w:gridCol w:w="3969"/>
      </w:tblGrid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>
              <w:t>Наименование</w:t>
            </w:r>
          </w:p>
        </w:tc>
        <w:tc>
          <w:tcPr>
            <w:tcW w:w="1742" w:type="dxa"/>
          </w:tcPr>
          <w:p w:rsidR="00A95ABA" w:rsidRPr="00F8532C" w:rsidRDefault="00A95ABA" w:rsidP="00A95ABA">
            <w:r>
              <w:t>Отметка</w:t>
            </w:r>
          </w:p>
        </w:tc>
        <w:tc>
          <w:tcPr>
            <w:tcW w:w="3969" w:type="dxa"/>
          </w:tcPr>
          <w:p w:rsidR="00A95ABA" w:rsidRPr="00F8532C" w:rsidRDefault="00A95ABA" w:rsidP="00A95ABA">
            <w:r>
              <w:t>Комментарий</w:t>
            </w:r>
          </w:p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9" w:type="dxa"/>
          </w:tcPr>
          <w:p w:rsidR="00A95ABA" w:rsidRPr="00D32B48" w:rsidRDefault="00A95ABA" w:rsidP="00A95ABA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A95ABA" w:rsidRPr="00E67D9F" w:rsidRDefault="00A95ABA" w:rsidP="00A95ABA">
            <w:pPr>
              <w:spacing w:line="480" w:lineRule="auto"/>
              <w:rPr>
                <w:lang w:val="en-US"/>
              </w:rPr>
            </w:pPr>
          </w:p>
        </w:tc>
        <w:tc>
          <w:tcPr>
            <w:tcW w:w="1742" w:type="dxa"/>
          </w:tcPr>
          <w:p w:rsidR="00A95ABA" w:rsidRPr="00F8532C" w:rsidRDefault="00A95ABA" w:rsidP="00A95ABA"/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 w:rsidRPr="00E67D9F">
              <w:rPr>
                <w:lang w:val="en-US"/>
              </w:rPr>
              <w:t>Name:</w:t>
            </w:r>
          </w:p>
        </w:tc>
        <w:tc>
          <w:tcPr>
            <w:tcW w:w="1742" w:type="dxa"/>
          </w:tcPr>
          <w:p w:rsidR="00A95ABA" w:rsidRPr="00F8532C" w:rsidRDefault="00A95ABA" w:rsidP="00A95ABA"/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9" w:type="dxa"/>
          </w:tcPr>
          <w:p w:rsidR="00A95ABA" w:rsidRPr="00E67D9F" w:rsidRDefault="00A95ABA" w:rsidP="00A95ABA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42" w:type="dxa"/>
          </w:tcPr>
          <w:p w:rsidR="00A95ABA" w:rsidRPr="00F8532C" w:rsidRDefault="00A95ABA" w:rsidP="00A95ABA"/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 w:rsidRPr="00E67D9F">
              <w:rPr>
                <w:lang w:val="en-US"/>
              </w:rPr>
              <w:t>IPv4-</w:t>
            </w:r>
            <w:r>
              <w:t>адрес</w:t>
            </w:r>
            <w:r w:rsidRPr="00E67D9F">
              <w:rPr>
                <w:lang w:val="en-US"/>
              </w:rPr>
              <w:t>:</w:t>
            </w:r>
          </w:p>
        </w:tc>
        <w:tc>
          <w:tcPr>
            <w:tcW w:w="1742" w:type="dxa"/>
          </w:tcPr>
          <w:p w:rsidR="00A95ABA" w:rsidRPr="00F8532C" w:rsidRDefault="008B7728" w:rsidP="00A95ABA">
            <w:r w:rsidRPr="008B7728">
              <w:t>192.168.3.193</w:t>
            </w:r>
            <w:bookmarkStart w:id="0" w:name="_GoBack"/>
            <w:bookmarkEnd w:id="0"/>
          </w:p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Tr="00B71F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spacing w:line="480" w:lineRule="auto"/>
            </w:pP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запись добавлена в </w:t>
            </w: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сервере </w:t>
            </w:r>
            <w:r>
              <w:rPr>
                <w:lang w:val="en-US"/>
              </w:rPr>
              <w:t>AD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/>
        </w:tc>
      </w:tr>
      <w:tr w:rsidR="00A95ABA" w:rsidTr="00B71F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spacing w:line="480" w:lineRule="auto"/>
            </w:pPr>
            <w:r>
              <w:t xml:space="preserve">Запись в Таблице </w:t>
            </w:r>
            <w:r>
              <w:rPr>
                <w:lang w:val="en-US"/>
              </w:rPr>
              <w:t>IP</w:t>
            </w:r>
            <w:r>
              <w:t>_</w:t>
            </w:r>
            <w:r>
              <w:rPr>
                <w:lang w:val="en-US"/>
              </w:rPr>
              <w:t>Table</w:t>
            </w:r>
            <w:r w:rsidRPr="0081246C">
              <w:t xml:space="preserve"> </w:t>
            </w:r>
            <w:r>
              <w:t>произведена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>
              <w:t>Физический адрес (MAC):</w:t>
            </w:r>
          </w:p>
        </w:tc>
        <w:tc>
          <w:tcPr>
            <w:tcW w:w="1742" w:type="dxa"/>
          </w:tcPr>
          <w:p w:rsidR="00A95ABA" w:rsidRPr="00F8532C" w:rsidRDefault="00A95ABA" w:rsidP="00A95ABA"/>
        </w:tc>
        <w:tc>
          <w:tcPr>
            <w:tcW w:w="3969" w:type="dxa"/>
          </w:tcPr>
          <w:p w:rsidR="00A95ABA" w:rsidRPr="00F8532C" w:rsidRDefault="00A95ABA" w:rsidP="00A95ABA"/>
        </w:tc>
      </w:tr>
      <w:tr w:rsidR="00F61023" w:rsidRPr="008B7728" w:rsidTr="00B71F9A">
        <w:tc>
          <w:tcPr>
            <w:tcW w:w="704" w:type="dxa"/>
          </w:tcPr>
          <w:p w:rsidR="00F61023" w:rsidRPr="00F61023" w:rsidRDefault="00F61023" w:rsidP="00A95ABA">
            <w:r>
              <w:t>8</w:t>
            </w:r>
          </w:p>
        </w:tc>
        <w:tc>
          <w:tcPr>
            <w:tcW w:w="3219" w:type="dxa"/>
          </w:tcPr>
          <w:p w:rsidR="00F61023" w:rsidRDefault="00F61023" w:rsidP="00DB78BA">
            <w:pPr>
              <w:rPr>
                <w:b/>
                <w:bCs/>
                <w:lang w:val="en-US"/>
              </w:rPr>
            </w:pPr>
            <w:r w:rsidRPr="00F61023">
              <w:rPr>
                <w:b/>
                <w:bCs/>
                <w:lang w:val="en-US"/>
              </w:rPr>
              <w:t>Print Mode</w:t>
            </w:r>
            <w:r w:rsidRPr="00F61023">
              <w:rPr>
                <w:lang w:val="en-US"/>
              </w:rPr>
              <w:t> to </w:t>
            </w:r>
            <w:r w:rsidRPr="00F61023">
              <w:rPr>
                <w:b/>
                <w:bCs/>
                <w:lang w:val="en-US"/>
              </w:rPr>
              <w:t xml:space="preserve">Peel-off </w:t>
            </w:r>
          </w:p>
          <w:p w:rsidR="00F61023" w:rsidRPr="00DB78BA" w:rsidRDefault="00F61023" w:rsidP="00DB78BA">
            <w:pPr>
              <w:rPr>
                <w:i/>
                <w:lang w:val="en-US"/>
              </w:rPr>
            </w:pPr>
            <w:r w:rsidRPr="00DB78BA">
              <w:rPr>
                <w:bCs/>
                <w:i/>
                <w:lang w:val="en-US"/>
              </w:rPr>
              <w:t>And s</w:t>
            </w:r>
            <w:r w:rsidRPr="00DB78BA">
              <w:rPr>
                <w:i/>
                <w:lang w:val="en-US"/>
              </w:rPr>
              <w:t>aves the current settings to the EEPROM</w:t>
            </w:r>
          </w:p>
        </w:tc>
        <w:tc>
          <w:tcPr>
            <w:tcW w:w="1742" w:type="dxa"/>
          </w:tcPr>
          <w:p w:rsidR="00F61023" w:rsidRPr="00F61023" w:rsidRDefault="00F61023" w:rsidP="00A95ABA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F61023" w:rsidRPr="009D7D86" w:rsidRDefault="00F61023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D7D8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^XA^MMP^XZ</w:t>
            </w:r>
          </w:p>
          <w:p w:rsidR="00F61023" w:rsidRPr="00F61023" w:rsidRDefault="00F61023" w:rsidP="00A95ABA">
            <w:pPr>
              <w:rPr>
                <w:lang w:val="en-US"/>
              </w:rPr>
            </w:pPr>
            <w:bookmarkStart w:id="1" w:name="OLE_LINK1"/>
            <w:r w:rsidRPr="009D7D8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^XA^JUS^XZ</w:t>
            </w:r>
            <w:bookmarkEnd w:id="1"/>
          </w:p>
        </w:tc>
      </w:tr>
      <w:tr w:rsidR="00F61023" w:rsidRPr="008B7728" w:rsidTr="00B71F9A">
        <w:tc>
          <w:tcPr>
            <w:tcW w:w="704" w:type="dxa"/>
          </w:tcPr>
          <w:p w:rsidR="00F61023" w:rsidRPr="00F61023" w:rsidRDefault="00F61023" w:rsidP="00A95AB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19" w:type="dxa"/>
          </w:tcPr>
          <w:p w:rsidR="00DB78BA" w:rsidRPr="00DB78BA" w:rsidRDefault="00DB78BA" w:rsidP="00DB78B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Установить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насыщенность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печати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принтера</w:t>
            </w:r>
            <w:r w:rsidRPr="00DB78B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где </w:t>
            </w:r>
            <w:r>
              <w:rPr>
                <w:b/>
                <w:bCs/>
                <w:lang w:val="en-US"/>
              </w:rPr>
              <w:t>xx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от 00 до 30, по умолчанию – 15. Можно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уменьшить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до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значения</w:t>
            </w:r>
            <w:r w:rsidRPr="009D7D86">
              <w:rPr>
                <w:b/>
                <w:bCs/>
                <w:lang w:val="en-US"/>
              </w:rPr>
              <w:t xml:space="preserve"> 00.</w:t>
            </w:r>
          </w:p>
          <w:p w:rsidR="00F61023" w:rsidRPr="00DB78BA" w:rsidRDefault="00DB78BA" w:rsidP="00DB78BA">
            <w:pPr>
              <w:rPr>
                <w:b/>
                <w:bCs/>
                <w:i/>
                <w:lang w:val="en-US"/>
              </w:rPr>
            </w:pPr>
            <w:r w:rsidRPr="00DB78BA">
              <w:rPr>
                <w:bCs/>
                <w:i/>
                <w:lang w:val="en-US"/>
              </w:rPr>
              <w:t>And s</w:t>
            </w:r>
            <w:r w:rsidRPr="00DB78BA">
              <w:rPr>
                <w:i/>
                <w:lang w:val="en-US"/>
              </w:rPr>
              <w:t>aves the current settings to the EEPROM</w:t>
            </w:r>
          </w:p>
        </w:tc>
        <w:tc>
          <w:tcPr>
            <w:tcW w:w="1742" w:type="dxa"/>
          </w:tcPr>
          <w:p w:rsidR="00F61023" w:rsidRPr="00F61023" w:rsidRDefault="00F61023" w:rsidP="00A95ABA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F61023" w:rsidRDefault="00DB78BA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D7D8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~SD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xx</w:t>
            </w:r>
            <w:r w:rsidRPr="009D7D8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\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</w:t>
            </w:r>
          </w:p>
          <w:p w:rsidR="00DB78BA" w:rsidRPr="00DB78BA" w:rsidRDefault="00DB78BA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D7D8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^XA^JUS^XZ</w:t>
            </w:r>
          </w:p>
        </w:tc>
      </w:tr>
    </w:tbl>
    <w:p w:rsidR="00E67D9F" w:rsidRPr="00F61023" w:rsidRDefault="00E67D9F">
      <w:pPr>
        <w:rPr>
          <w:lang w:val="en-US"/>
        </w:rPr>
      </w:pPr>
    </w:p>
    <w:sectPr w:rsidR="00E67D9F" w:rsidRPr="00F61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86"/>
    <w:rsid w:val="00174C2E"/>
    <w:rsid w:val="00547D69"/>
    <w:rsid w:val="008B7728"/>
    <w:rsid w:val="009D7D86"/>
    <w:rsid w:val="00A024CF"/>
    <w:rsid w:val="00A95ABA"/>
    <w:rsid w:val="00B71F9A"/>
    <w:rsid w:val="00DB78BA"/>
    <w:rsid w:val="00E67D9F"/>
    <w:rsid w:val="00F6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3B749-5C21-433D-B7C5-55212287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61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visualstudio\ScalesApp\resources\Docs\&#1064;&#1040;&#1041;&#1051;&#1054;&#1053;%20&#1057;&#1054;&#1055;&#1056;&#1054;&#1042;&#1054;&#1044;&#1048;&#1058;&#1045;&#1051;&#1068;&#1053;&#1067;&#1049;%20&#1060;&#1054;&#1056;&#1052;&#1059;&#1051;&#1071;&#1056;%20&#1053;&#1040;%20&#1055;&#1056;&#1048;&#1053;&#1058;&#1045;&#1056;%20ZEBR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СОПРОВОДИТЕЛЬНЫЙ ФОРМУЛЯР НА ПРИНТЕР ZEBRA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</dc:creator>
  <cp:keywords/>
  <dc:description/>
  <cp:lastModifiedBy>Ивакин Дмитрий Валерьевич</cp:lastModifiedBy>
  <cp:revision>2</cp:revision>
  <dcterms:created xsi:type="dcterms:W3CDTF">2021-04-07T06:45:00Z</dcterms:created>
  <dcterms:modified xsi:type="dcterms:W3CDTF">2021-04-07T06:48:00Z</dcterms:modified>
</cp:coreProperties>
</file>